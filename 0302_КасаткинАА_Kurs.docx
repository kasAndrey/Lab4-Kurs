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F433F" w:rsidRPr="008157EB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F433F" w:rsidRPr="00594AD8" w:rsidRDefault="00455E04" w:rsidP="008F43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8F433F" w:rsidRPr="00BE4534" w:rsidRDefault="008F433F" w:rsidP="008F433F">
      <w:pPr>
        <w:spacing w:line="360" w:lineRule="auto"/>
        <w:jc w:val="center"/>
        <w:rPr>
          <w:b/>
          <w:caps/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F433F" w:rsidRPr="00E114DA" w:rsidRDefault="008F433F" w:rsidP="008F433F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E114DA">
        <w:rPr>
          <w:b/>
          <w:sz w:val="28"/>
          <w:szCs w:val="28"/>
        </w:rPr>
        <w:t>Курсовой работе</w:t>
      </w:r>
    </w:p>
    <w:p w:rsidR="008F433F" w:rsidRPr="00594AD8" w:rsidRDefault="008F433F" w:rsidP="008F433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E114DA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:rsidR="008F433F" w:rsidRPr="00455E04" w:rsidRDefault="008F433F" w:rsidP="008F433F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Тема:</w:t>
      </w:r>
      <w:r>
        <w:rPr>
          <w:rStyle w:val="a3"/>
          <w:smallCaps w:val="0"/>
          <w:sz w:val="28"/>
          <w:szCs w:val="28"/>
        </w:rPr>
        <w:t xml:space="preserve"> </w:t>
      </w:r>
      <w:r w:rsidR="00E114DA">
        <w:rPr>
          <w:rStyle w:val="a3"/>
          <w:smallCaps w:val="0"/>
          <w:sz w:val="28"/>
          <w:szCs w:val="28"/>
        </w:rPr>
        <w:t>Потоки в сетях</w:t>
      </w: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E114DA">
              <w:rPr>
                <w:sz w:val="28"/>
                <w:szCs w:val="28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6A4BCC" w:rsidRDefault="008F433F" w:rsidP="00B04E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Касаткин А.А.</w:t>
            </w:r>
          </w:p>
        </w:tc>
      </w:tr>
      <w:tr w:rsidR="008F433F" w:rsidRPr="00BE4534" w:rsidTr="00B04E3C">
        <w:trPr>
          <w:trHeight w:val="614"/>
        </w:trPr>
        <w:tc>
          <w:tcPr>
            <w:tcW w:w="2206" w:type="pct"/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433F" w:rsidRPr="006A4BCC" w:rsidRDefault="008F433F" w:rsidP="00B04E3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F433F" w:rsidRPr="008F433F" w:rsidRDefault="00E114DA" w:rsidP="00B04E3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:rsidR="008F433F" w:rsidRDefault="008F433F" w:rsidP="008F433F">
      <w:pPr>
        <w:spacing w:line="360" w:lineRule="auto"/>
        <w:jc w:val="center"/>
        <w:rPr>
          <w:bCs/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bCs/>
          <w:sz w:val="28"/>
          <w:szCs w:val="28"/>
        </w:rPr>
      </w:pPr>
    </w:p>
    <w:p w:rsidR="008F433F" w:rsidRPr="00BE4534" w:rsidRDefault="008F433F" w:rsidP="008F433F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F433F" w:rsidRPr="008F433F" w:rsidRDefault="00E114DA" w:rsidP="008F43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2022</w:t>
      </w:r>
    </w:p>
    <w:p w:rsidR="008F433F" w:rsidRDefault="008F433F" w:rsidP="00166ABB"/>
    <w:p w:rsidR="00C6018F" w:rsidRDefault="00C6018F" w:rsidP="00166ABB">
      <w:r>
        <w:lastRenderedPageBreak/>
        <w:t xml:space="preserve">Задача: Найти максимальный поток, используя алгоритм </w:t>
      </w:r>
      <w:proofErr w:type="spellStart"/>
      <w:r>
        <w:t>Эдмондса</w:t>
      </w:r>
      <w:proofErr w:type="spellEnd"/>
      <w:r>
        <w:t>-Карпа</w:t>
      </w:r>
    </w:p>
    <w:p w:rsidR="00C6018F" w:rsidRDefault="00C6018F" w:rsidP="00166ABB"/>
    <w:p w:rsidR="00C6018F" w:rsidRDefault="00C6018F" w:rsidP="00166ABB">
      <w:r>
        <w:t>Описание алгоритма:</w:t>
      </w:r>
    </w:p>
    <w:p w:rsidR="00CE6C03" w:rsidRPr="00CE6C03" w:rsidRDefault="00CE6C03" w:rsidP="00CE6C03">
      <w:pPr>
        <w:numPr>
          <w:ilvl w:val="0"/>
          <w:numId w:val="29"/>
        </w:numPr>
      </w:pPr>
      <w:r w:rsidRPr="00CE6C03">
        <w:t>Обнуляем все потоки. Остаточная сеть изначально совпадает с исходной сетью.</w:t>
      </w:r>
    </w:p>
    <w:p w:rsidR="00CE6C03" w:rsidRPr="00CE6C03" w:rsidRDefault="00CE6C03" w:rsidP="00CE6C03">
      <w:pPr>
        <w:numPr>
          <w:ilvl w:val="0"/>
          <w:numId w:val="29"/>
        </w:numPr>
      </w:pPr>
      <w:r w:rsidRPr="00CE6C03">
        <w:t>В остаточной сети находим </w:t>
      </w:r>
      <w:r w:rsidRPr="00CE6C03">
        <w:rPr>
          <w:iCs/>
        </w:rPr>
        <w:t>кратчайший</w:t>
      </w:r>
      <w:r w:rsidRPr="00CE6C03">
        <w:t> путь из источника в сток. Если такого пути нет, останавливаемся.</w:t>
      </w:r>
    </w:p>
    <w:p w:rsidR="00CE6C03" w:rsidRPr="00CE6C03" w:rsidRDefault="00CE6C03" w:rsidP="00CE6C03">
      <w:pPr>
        <w:numPr>
          <w:ilvl w:val="0"/>
          <w:numId w:val="29"/>
        </w:numPr>
      </w:pPr>
      <w:r w:rsidRPr="00CE6C03">
        <w:t>Пускаем через найденный путь (он называется </w:t>
      </w:r>
      <w:r>
        <w:rPr>
          <w:b/>
          <w:bCs/>
        </w:rPr>
        <w:t>увеличивающим п</w:t>
      </w:r>
      <w:r w:rsidRPr="00CE6C03">
        <w:rPr>
          <w:b/>
          <w:bCs/>
        </w:rPr>
        <w:t>утём</w:t>
      </w:r>
      <w:r w:rsidRPr="00CE6C03">
        <w:t> или </w:t>
      </w:r>
      <w:r w:rsidRPr="00CE6C03">
        <w:rPr>
          <w:b/>
          <w:bCs/>
        </w:rPr>
        <w:t>увеличивающей цепью</w:t>
      </w:r>
      <w:r w:rsidRPr="00CE6C03">
        <w:t>) максимально возможный поток:</w:t>
      </w:r>
    </w:p>
    <w:p w:rsidR="00CE6C03" w:rsidRPr="00CE6C03" w:rsidRDefault="00CE6C03" w:rsidP="00DE27A0">
      <w:pPr>
        <w:numPr>
          <w:ilvl w:val="1"/>
          <w:numId w:val="29"/>
        </w:numPr>
      </w:pPr>
      <w:r w:rsidRPr="00CE6C03">
        <w:t xml:space="preserve">На найденном пути в остаточной сети ищем ребро с минимальной пропускной способностью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CE6C03">
        <w:t>. </w:t>
      </w:r>
      <w:r w:rsidRPr="00CE6C03">
        <w:rPr>
          <w:vanish/>
        </w:rPr>
        <w:t>{\displaystyle c_{\min }}</w:t>
      </w:r>
      <m:oMath>
        <m:r>
          <w:rPr>
            <w:rFonts w:ascii="Cambria Math" w:hAnsi="Cambria Math"/>
            <w:vanish/>
          </w:rPr>
          <m:t>с</m:t>
        </m:r>
      </m:oMath>
    </w:p>
    <w:p w:rsidR="00CE6C03" w:rsidRPr="00CE6C03" w:rsidRDefault="00CE6C03" w:rsidP="00DE27A0">
      <w:pPr>
        <w:numPr>
          <w:ilvl w:val="1"/>
          <w:numId w:val="29"/>
        </w:numPr>
      </w:pPr>
      <w:r w:rsidRPr="00CE6C03">
        <w:t xml:space="preserve">Для каждого ребра на найденном пути увеличиваем поток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CE6C03">
        <w:rPr>
          <w:vanish/>
        </w:rPr>
        <w:t>{\displaystyle c_{\min }}</w:t>
      </w:r>
      <w:r w:rsidRPr="00CE6C03">
        <w:t>, а в противоположном ему — уменьшаем на </w:t>
      </w:r>
      <w:r w:rsidRPr="00CE6C03">
        <w:rPr>
          <w:vanish/>
        </w:rPr>
        <w:t>{\displaystyle c_{\min }}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CE6C03">
        <w:t>.</w:t>
      </w:r>
    </w:p>
    <w:p w:rsidR="00CE6C03" w:rsidRPr="00CE6C03" w:rsidRDefault="00CE6C03" w:rsidP="00CE6C03">
      <w:pPr>
        <w:numPr>
          <w:ilvl w:val="1"/>
          <w:numId w:val="29"/>
        </w:numPr>
      </w:pPr>
      <w:r w:rsidRPr="00CE6C03">
        <w:t>Модифицируем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:rsidR="00CE6C03" w:rsidRPr="00CE6C03" w:rsidRDefault="00CE6C03" w:rsidP="00CE6C03">
      <w:pPr>
        <w:numPr>
          <w:ilvl w:val="0"/>
          <w:numId w:val="29"/>
        </w:numPr>
      </w:pPr>
      <w:r w:rsidRPr="00CE6C03">
        <w:t>Возвращаемся на шаг 2.</w:t>
      </w:r>
    </w:p>
    <w:p w:rsidR="00CE6C03" w:rsidRPr="00CE6C03" w:rsidRDefault="00CE6C03" w:rsidP="00CE6C03">
      <w:r w:rsidRPr="00CE6C03">
        <w:t>Чтобы найти кратчайший путь в графе, используем </w:t>
      </w:r>
      <w:r w:rsidRPr="00580704">
        <w:t>поиск в ширину</w:t>
      </w:r>
      <w:r w:rsidRPr="00CE6C03">
        <w:t>:</w:t>
      </w:r>
      <w:bookmarkStart w:id="0" w:name="_GoBack"/>
      <w:bookmarkEnd w:id="0"/>
    </w:p>
    <w:p w:rsidR="00CE6C03" w:rsidRPr="00CE6C03" w:rsidRDefault="00CE6C03" w:rsidP="00CE6C03">
      <w:pPr>
        <w:numPr>
          <w:ilvl w:val="0"/>
          <w:numId w:val="30"/>
        </w:numPr>
      </w:pPr>
      <w:r w:rsidRPr="00CE6C03">
        <w:t>Создаём очередь вершин </w:t>
      </w:r>
      <w:r w:rsidRPr="00CE6C03">
        <w:rPr>
          <w:i/>
          <w:iCs/>
        </w:rPr>
        <w:t>О</w:t>
      </w:r>
      <w:r w:rsidRPr="00CE6C03">
        <w:t>. Вначале </w:t>
      </w:r>
      <w:r w:rsidRPr="00CE6C03">
        <w:rPr>
          <w:i/>
          <w:iCs/>
        </w:rPr>
        <w:t>О</w:t>
      </w:r>
      <w:r w:rsidRPr="00CE6C03">
        <w:t> состоит из единственной вершины </w:t>
      </w:r>
      <w:r w:rsidRPr="00CE6C03">
        <w:rPr>
          <w:i/>
          <w:iCs/>
        </w:rPr>
        <w:t>s</w:t>
      </w:r>
      <w:r w:rsidRPr="00CE6C03">
        <w:t>.</w:t>
      </w:r>
    </w:p>
    <w:p w:rsidR="00CE6C03" w:rsidRPr="00CE6C03" w:rsidRDefault="00CE6C03" w:rsidP="00CE6C03">
      <w:pPr>
        <w:numPr>
          <w:ilvl w:val="0"/>
          <w:numId w:val="30"/>
        </w:numPr>
      </w:pPr>
      <w:r w:rsidRPr="00CE6C03">
        <w:t>Отмечаем вершину </w:t>
      </w:r>
      <w:r w:rsidRPr="00CE6C03">
        <w:rPr>
          <w:i/>
          <w:iCs/>
        </w:rPr>
        <w:t>s</w:t>
      </w:r>
      <w:r w:rsidRPr="00CE6C03">
        <w:t> как посещённую, без родителя, а все остальные как не посещённые.</w:t>
      </w:r>
    </w:p>
    <w:p w:rsidR="00CE6C03" w:rsidRPr="00CE6C03" w:rsidRDefault="00CE6C03" w:rsidP="00CE6C03">
      <w:pPr>
        <w:numPr>
          <w:ilvl w:val="0"/>
          <w:numId w:val="30"/>
        </w:numPr>
      </w:pPr>
      <w:r w:rsidRPr="00CE6C03">
        <w:t>Пока очередь не пуста, выполняем следующие шаги:</w:t>
      </w:r>
    </w:p>
    <w:p w:rsidR="00CE6C03" w:rsidRPr="00CE6C03" w:rsidRDefault="00CE6C03" w:rsidP="00CE6C03">
      <w:pPr>
        <w:numPr>
          <w:ilvl w:val="1"/>
          <w:numId w:val="30"/>
        </w:numPr>
      </w:pPr>
      <w:r w:rsidRPr="00CE6C03">
        <w:t>Удаляем первую в очереди вершину </w:t>
      </w:r>
      <w:r w:rsidRPr="00CE6C03">
        <w:rPr>
          <w:i/>
          <w:iCs/>
        </w:rPr>
        <w:t>u</w:t>
      </w:r>
      <w:r w:rsidRPr="00CE6C03">
        <w:t>.</w:t>
      </w:r>
    </w:p>
    <w:p w:rsidR="00CE6C03" w:rsidRPr="00CE6C03" w:rsidRDefault="00CE6C03" w:rsidP="00CE6C03">
      <w:pPr>
        <w:numPr>
          <w:ilvl w:val="1"/>
          <w:numId w:val="30"/>
        </w:numPr>
      </w:pPr>
      <w:r w:rsidRPr="00CE6C03">
        <w:t>Для всех дуг (</w:t>
      </w:r>
      <w:r w:rsidRPr="00CE6C03">
        <w:rPr>
          <w:i/>
          <w:iCs/>
        </w:rPr>
        <w:t>u</w:t>
      </w:r>
      <w:r w:rsidRPr="00CE6C03">
        <w:t>, </w:t>
      </w:r>
      <w:r w:rsidRPr="00CE6C03">
        <w:rPr>
          <w:i/>
          <w:iCs/>
        </w:rPr>
        <w:t>v</w:t>
      </w:r>
      <w:r w:rsidRPr="00CE6C03">
        <w:t>), исходящих из вершины </w:t>
      </w:r>
      <w:r w:rsidRPr="00CE6C03">
        <w:rPr>
          <w:i/>
          <w:iCs/>
        </w:rPr>
        <w:t>u</w:t>
      </w:r>
      <w:r w:rsidRPr="00CE6C03">
        <w:t>, для которых вершина </w:t>
      </w:r>
      <w:r w:rsidRPr="00CE6C03">
        <w:rPr>
          <w:i/>
          <w:iCs/>
        </w:rPr>
        <w:t>v</w:t>
      </w:r>
      <w:r w:rsidRPr="00CE6C03">
        <w:t> ещё не посещена, выполняем следующие шаги:</w:t>
      </w:r>
    </w:p>
    <w:p w:rsidR="00CE6C03" w:rsidRPr="00CE6C03" w:rsidRDefault="00CE6C03" w:rsidP="00CE6C03">
      <w:pPr>
        <w:numPr>
          <w:ilvl w:val="2"/>
          <w:numId w:val="30"/>
        </w:numPr>
      </w:pPr>
      <w:r w:rsidRPr="00CE6C03">
        <w:t>Отмечаем вершину </w:t>
      </w:r>
      <w:r w:rsidRPr="00CE6C03">
        <w:rPr>
          <w:i/>
          <w:iCs/>
        </w:rPr>
        <w:t>v</w:t>
      </w:r>
      <w:r w:rsidRPr="00CE6C03">
        <w:t> как посещённую, с родителем </w:t>
      </w:r>
      <w:r w:rsidRPr="00CE6C03">
        <w:rPr>
          <w:i/>
          <w:iCs/>
        </w:rPr>
        <w:t>u</w:t>
      </w:r>
      <w:r w:rsidRPr="00CE6C03">
        <w:t>.</w:t>
      </w:r>
    </w:p>
    <w:p w:rsidR="00CE6C03" w:rsidRPr="00CE6C03" w:rsidRDefault="00CE6C03" w:rsidP="00CE6C03">
      <w:pPr>
        <w:numPr>
          <w:ilvl w:val="2"/>
          <w:numId w:val="30"/>
        </w:numPr>
      </w:pPr>
      <w:r w:rsidRPr="00CE6C03">
        <w:t>Добавляем вершину </w:t>
      </w:r>
      <w:r w:rsidRPr="00CE6C03">
        <w:rPr>
          <w:i/>
          <w:iCs/>
        </w:rPr>
        <w:t>v</w:t>
      </w:r>
      <w:r w:rsidRPr="00CE6C03">
        <w:t> в конец очереди.</w:t>
      </w:r>
    </w:p>
    <w:p w:rsidR="00CE6C03" w:rsidRPr="00CE6C03" w:rsidRDefault="00CE6C03" w:rsidP="00CE6C03">
      <w:pPr>
        <w:numPr>
          <w:ilvl w:val="2"/>
          <w:numId w:val="30"/>
        </w:numPr>
      </w:pPr>
      <w:r w:rsidRPr="00CE6C03">
        <w:t>Если </w:t>
      </w:r>
      <w:r w:rsidRPr="00CE6C03">
        <w:rPr>
          <w:i/>
          <w:iCs/>
        </w:rPr>
        <w:t>v</w:t>
      </w:r>
      <w:r w:rsidRPr="00CE6C03">
        <w:t> = </w:t>
      </w:r>
      <w:r w:rsidRPr="00CE6C03">
        <w:rPr>
          <w:i/>
          <w:iCs/>
        </w:rPr>
        <w:t>t</w:t>
      </w:r>
      <w:r w:rsidRPr="00CE6C03">
        <w:t>, выходим из обоих циклов: мы нашли кратчайший путь.</w:t>
      </w:r>
    </w:p>
    <w:p w:rsidR="00CE6C03" w:rsidRPr="00CE6C03" w:rsidRDefault="00CE6C03" w:rsidP="00CE6C03">
      <w:pPr>
        <w:numPr>
          <w:ilvl w:val="0"/>
          <w:numId w:val="30"/>
        </w:numPr>
      </w:pPr>
      <w:r w:rsidRPr="00CE6C03">
        <w:t>Если очередь пуста, возвращаем ответ, что пути нет вообще и останавливаемся.</w:t>
      </w:r>
    </w:p>
    <w:p w:rsidR="00CE6C03" w:rsidRDefault="00CE6C03" w:rsidP="00CE6C03">
      <w:pPr>
        <w:numPr>
          <w:ilvl w:val="0"/>
          <w:numId w:val="30"/>
        </w:numPr>
      </w:pPr>
      <w:r w:rsidRPr="00CE6C03">
        <w:t>Если нет, идём от </w:t>
      </w:r>
      <w:r w:rsidRPr="00CE6C03">
        <w:rPr>
          <w:i/>
          <w:iCs/>
        </w:rPr>
        <w:t>t</w:t>
      </w:r>
      <w:r w:rsidRPr="00CE6C03">
        <w:t> к </w:t>
      </w:r>
      <w:r w:rsidRPr="00CE6C03">
        <w:rPr>
          <w:i/>
          <w:iCs/>
        </w:rPr>
        <w:t>s</w:t>
      </w:r>
      <w:r w:rsidRPr="00CE6C03">
        <w:t>, каждый раз переходя к родителю. Возвращаем путь в обратном порядке.</w:t>
      </w:r>
    </w:p>
    <w:p w:rsidR="00CE6C03" w:rsidRPr="00CE6C03" w:rsidRDefault="00CE6C03" w:rsidP="00CE6C03">
      <w:pPr>
        <w:ind w:left="720"/>
      </w:pPr>
    </w:p>
    <w:p w:rsidR="00C6018F" w:rsidRDefault="00CE6C03" w:rsidP="00166ABB">
      <w:r>
        <w:t>Оценка временной сложности:</w:t>
      </w:r>
    </w:p>
    <w:p w:rsidR="00CE6C03" w:rsidRPr="00CE6C03" w:rsidRDefault="00CE6C03" w:rsidP="00166ABB">
      <w:proofErr w:type="spellStart"/>
      <w:r>
        <w:rPr>
          <w:lang w:val="en-US"/>
        </w:rPr>
        <w:t>Maxflow</w:t>
      </w:r>
      <w:proofErr w:type="spellEnd"/>
      <w:r w:rsidRPr="00CE6C03">
        <w:t xml:space="preserve"> </w:t>
      </w:r>
      <w:proofErr w:type="gramStart"/>
      <w:r>
        <w:rPr>
          <w:lang w:val="en-US"/>
        </w:rPr>
        <w:t>O</w:t>
      </w:r>
      <w:r w:rsidRPr="00CE6C03">
        <w:t>(</w:t>
      </w:r>
      <w:proofErr w:type="gramEnd"/>
      <w:r>
        <w:rPr>
          <w:lang w:val="en-US"/>
        </w:rPr>
        <w:t>VE</w:t>
      </w:r>
      <w:r w:rsidRPr="00CE6C03">
        <w:t>)</w:t>
      </w:r>
    </w:p>
    <w:p w:rsidR="00CE6C03" w:rsidRDefault="00CE6C03" w:rsidP="00166ABB"/>
    <w:p w:rsidR="00CE6C03" w:rsidRDefault="00CE6C03" w:rsidP="00166ABB">
      <w:pPr>
        <w:rPr>
          <w:lang w:val="en-US"/>
        </w:rPr>
      </w:pPr>
      <w:r>
        <w:t>Результат</w:t>
      </w:r>
      <w:r w:rsidRPr="00CE6C03">
        <w:rPr>
          <w:lang w:val="en-US"/>
        </w:rPr>
        <w:t>:</w:t>
      </w:r>
    </w:p>
    <w:p w:rsidR="00CE6C03" w:rsidRDefault="00CE6C03" w:rsidP="00166ABB">
      <w:pPr>
        <w:rPr>
          <w:lang w:val="en-US"/>
        </w:rPr>
      </w:pPr>
    </w:p>
    <w:p w:rsidR="00CE6C03" w:rsidRPr="00CE6C03" w:rsidRDefault="00CE6C03" w:rsidP="00CE6C03">
      <w:pPr>
        <w:pStyle w:val="a8"/>
        <w:spacing w:before="0" w:beforeAutospacing="0" w:after="0" w:afterAutospacing="0"/>
        <w:rPr>
          <w:lang w:val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2098</wp:posOffset>
            </wp:positionH>
            <wp:positionV relativeFrom="paragraph">
              <wp:posOffset>-1567</wp:posOffset>
            </wp:positionV>
            <wp:extent cx="2233914" cy="1217842"/>
            <wp:effectExtent l="0" t="0" r="0" b="1905"/>
            <wp:wrapSquare wrapText="bothSides"/>
            <wp:docPr id="4" name="Рисунок 4" descr="https://upload.wikimedia.org/wikipedia/commons/thumb/9/94/Max_flow.svg/330px-Max_flo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9/94/Max_flow.svg/330px-Max_flow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14" cy="12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6C03">
        <w:rPr>
          <w:rFonts w:ascii="Calibri" w:hAnsi="Calibri" w:cs="Calibri"/>
          <w:color w:val="000000"/>
          <w:sz w:val="22"/>
          <w:szCs w:val="22"/>
          <w:lang w:val="en-US"/>
        </w:rPr>
        <w:t>S O 3</w:t>
      </w:r>
    </w:p>
    <w:p w:rsidR="00CE6C03" w:rsidRPr="00CE6C03" w:rsidRDefault="00CE6C03" w:rsidP="00CE6C03">
      <w:pPr>
        <w:pStyle w:val="a8"/>
        <w:spacing w:before="0" w:beforeAutospacing="0" w:after="0" w:afterAutospacing="0"/>
        <w:rPr>
          <w:lang w:val="en-US"/>
        </w:rPr>
      </w:pPr>
      <w:r w:rsidRPr="00CE6C03">
        <w:rPr>
          <w:rFonts w:ascii="Calibri" w:hAnsi="Calibri" w:cs="Calibri"/>
          <w:color w:val="000000"/>
          <w:sz w:val="22"/>
          <w:szCs w:val="22"/>
          <w:lang w:val="en-US"/>
        </w:rPr>
        <w:t>S P 3</w:t>
      </w:r>
    </w:p>
    <w:p w:rsidR="00CE6C03" w:rsidRPr="00CE6C03" w:rsidRDefault="00CE6C03" w:rsidP="00CE6C03">
      <w:pPr>
        <w:pStyle w:val="a8"/>
        <w:spacing w:before="0" w:beforeAutospacing="0" w:after="0" w:afterAutospacing="0"/>
        <w:rPr>
          <w:lang w:val="en-US"/>
        </w:rPr>
      </w:pPr>
      <w:r w:rsidRPr="00CE6C03">
        <w:rPr>
          <w:rFonts w:ascii="Calibri" w:hAnsi="Calibri" w:cs="Calibri"/>
          <w:color w:val="000000"/>
          <w:sz w:val="22"/>
          <w:szCs w:val="22"/>
          <w:lang w:val="en-US"/>
        </w:rPr>
        <w:t>O Q 3</w:t>
      </w:r>
    </w:p>
    <w:p w:rsidR="00CE6C03" w:rsidRPr="00CE6C03" w:rsidRDefault="00CE6C03" w:rsidP="00CE6C03">
      <w:pPr>
        <w:pStyle w:val="a8"/>
        <w:spacing w:before="0" w:beforeAutospacing="0" w:after="0" w:afterAutospacing="0"/>
        <w:rPr>
          <w:lang w:val="en-US"/>
        </w:rPr>
      </w:pPr>
      <w:r w:rsidRPr="00CE6C03">
        <w:rPr>
          <w:rFonts w:ascii="Calibri" w:hAnsi="Calibri" w:cs="Calibri"/>
          <w:color w:val="000000"/>
          <w:sz w:val="22"/>
          <w:szCs w:val="22"/>
          <w:lang w:val="en-US"/>
        </w:rPr>
        <w:t>O P 2</w:t>
      </w:r>
    </w:p>
    <w:p w:rsidR="00CE6C03" w:rsidRDefault="00CE6C03" w:rsidP="00CE6C03">
      <w:pPr>
        <w:pStyle w:val="a8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P R 2</w:t>
      </w:r>
    </w:p>
    <w:p w:rsidR="00CE6C03" w:rsidRDefault="00CE6C03" w:rsidP="00CE6C03">
      <w:pPr>
        <w:pStyle w:val="a8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Q R 4</w:t>
      </w:r>
    </w:p>
    <w:p w:rsidR="00CE6C03" w:rsidRDefault="00CE6C03" w:rsidP="00CE6C03">
      <w:pPr>
        <w:pStyle w:val="a8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Q T 2</w:t>
      </w:r>
    </w:p>
    <w:p w:rsidR="00CE6C03" w:rsidRDefault="00CE6C03" w:rsidP="00CE6C0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 T 3</w:t>
      </w:r>
    </w:p>
    <w:p w:rsidR="00CE6C03" w:rsidRDefault="00CE6C03" w:rsidP="00CE6C03">
      <w:pPr>
        <w:pStyle w:val="a8"/>
        <w:spacing w:before="0" w:beforeAutospacing="0" w:after="0" w:afterAutospacing="0"/>
      </w:pPr>
      <w:r w:rsidRPr="00CE6C03">
        <w:drawing>
          <wp:inline distT="0" distB="0" distL="0" distR="0" wp14:anchorId="3A5C54D7" wp14:editId="155FD71F">
            <wp:extent cx="2070340" cy="6944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456" cy="70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C03" w:rsidRDefault="00CE6C03" w:rsidP="00166ABB"/>
    <w:p w:rsidR="00CE6C03" w:rsidRDefault="00CE6C03" w:rsidP="00166ABB"/>
    <w:p w:rsidR="00CE6C03" w:rsidRDefault="00CE6C03" w:rsidP="00166ABB"/>
    <w:p w:rsidR="00CE6C03" w:rsidRPr="00CE6C03" w:rsidRDefault="00CE6C03" w:rsidP="00166ABB">
      <w:pPr>
        <w:rPr>
          <w:lang w:val="en-US"/>
        </w:rPr>
      </w:pPr>
      <w:r>
        <w:lastRenderedPageBreak/>
        <w:t>Листинг</w:t>
      </w:r>
      <w:r w:rsidRPr="00CE6C03">
        <w:rPr>
          <w:lang w:val="en-US"/>
        </w:rPr>
        <w:t>:</w:t>
      </w:r>
    </w:p>
    <w:p w:rsidR="00CE6C03" w:rsidRPr="00CE6C03" w:rsidRDefault="00CE6C03" w:rsidP="00166ABB">
      <w:pPr>
        <w:rPr>
          <w:b/>
          <w:lang w:val="en-US"/>
        </w:rPr>
      </w:pPr>
      <w:r w:rsidRPr="00CE6C03">
        <w:rPr>
          <w:b/>
          <w:lang w:val="en-US"/>
        </w:rPr>
        <w:t>Main.cpp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Karp.h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fstream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main()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M;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V;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ifstream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file(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"input.txt"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file.is_open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runtime_error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"File was not found"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cap;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v1, v2;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noskipws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2) &amp;&amp; 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V.contains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'\n'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(V.at(0) !=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'S'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"Graph should start with 'S'-vertex"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(V.at(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- 1) !=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'T'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"Graph should finish with 'T'-vertex"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file.seekg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temp_list</w:t>
      </w:r>
      <w:proofErr w:type="spellEnd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temp_list.push_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temp_list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list.reset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4)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noskipws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v1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2)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v2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cap;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M.at(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V.get_index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((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)v1)).set(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V.get_index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((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)v2), cap);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'\n'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list.reset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M.at(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temp_list.push_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).at(j));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temp_list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 j &lt; adj.at(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j).set(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adj.at(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).at(j));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"Max flow: 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(V, M,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0;</w:t>
      </w:r>
    </w:p>
    <w:p w:rsidR="00CE6C03" w:rsidRPr="00CE6C03" w:rsidRDefault="00CE6C03" w:rsidP="00CE6C03">
      <w:pPr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CE6C03" w:rsidRPr="00CE6C03" w:rsidRDefault="00CE6C03" w:rsidP="00CE6C03">
      <w:pPr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CE6C03" w:rsidRPr="00CE6C03" w:rsidRDefault="00CE6C03" w:rsidP="00CE6C03">
      <w:pPr>
        <w:rPr>
          <w:b/>
          <w:lang w:val="en-US"/>
        </w:rPr>
      </w:pPr>
      <w:proofErr w:type="spellStart"/>
      <w:r w:rsidRPr="00CE6C03">
        <w:rPr>
          <w:b/>
          <w:lang w:val="en-US"/>
        </w:rPr>
        <w:t>Class.h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stdexcept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cstdio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namespace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next;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explicit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Node(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value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value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next_el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next_el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new_data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new_data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next;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clr_next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Queue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&gt;* front;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&gt;* back;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takeTop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front;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back;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push(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back-&gt;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takeTop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queue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front-&gt;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1)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front;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front-&gt;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clr_next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--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queue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front-&gt;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rPr>
          <w:b/>
          <w:lang w:val="en-US"/>
        </w:rPr>
      </w:pPr>
      <w:proofErr w:type="spellStart"/>
      <w:r w:rsidRPr="00CE6C03">
        <w:rPr>
          <w:b/>
          <w:lang w:val="en-US"/>
        </w:rPr>
        <w:t>EK.h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#pragma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once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fstream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Class.h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List.h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Matrix.h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namespace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Edmonds_Karp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pair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first;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long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second;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capacity;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long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INF = 100000;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Edmonds_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Karp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"Please enter data for the graph"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maximum_flow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parent(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(), 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- 1, parent)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"There are no ways from S to T at all"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- 1, parent))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maximum_flow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 !=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parent.at(cur);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capacity.at(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).set(cur, capacity.at(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).at(cur) -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cur).set(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capacity.at(cur).at(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+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maximum_flow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input(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string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input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ifstream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file(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input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file.is_open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runtime_error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"File was not found, check its name/location"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cap;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first_vrtx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scnd_vrtx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>//reading the vertexes list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noskipws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2) &amp;&amp; 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listofvertexes.contains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'\n'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(listofvertexes.at(0) !=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'S'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listofvertexes.at(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- 1) !=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'T'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"Please start your graph with S and finish with 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file.clear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file.seekg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temp.reset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//reading the </w:t>
      </w:r>
      <w:proofErr w:type="spellStart"/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>avaliable</w:t>
      </w:r>
      <w:proofErr w:type="spellEnd"/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 xml:space="preserve"> capacity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4)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noskipws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first_vrtx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2)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scnd_vrtx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&gt;&gt;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cap;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listofvertexes.get_index((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)first_vrtx)).set(listofvertexes.get_index((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)scnd_vrtx), cap);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'\n'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file.eof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symb_num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temp.reset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0; j &lt; capacity.at(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).at(j));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j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 j &lt; adj.at(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j++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adj.at(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j).set(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adj.at(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).at(j));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temp.reset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parent(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(), 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>//s - source, t - sink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-1);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-2);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Queue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pair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queue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queue.push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{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INF });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!=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().first;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flow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().second;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queue.takeTop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next = 0; next &lt; adj.at(cur).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 next++)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.at(next) == -1 &amp;&amp; capacity.at(cur).at(next))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parent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next, cur);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(capacity.at(cur).at(next) &lt; flow)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capacity.at(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cur).at(next);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flow;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(next ==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queue.push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{ next,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>//if there are no ways from s to t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rPr>
          <w:b/>
          <w:lang w:val="en-US"/>
        </w:rPr>
      </w:pPr>
      <w:proofErr w:type="spellStart"/>
      <w:r w:rsidRPr="00CE6C03">
        <w:rPr>
          <w:b/>
          <w:lang w:val="en-US"/>
        </w:rPr>
        <w:t>Karp.h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#pragma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once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Matrix.h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Class.h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List.h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fstream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long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INF = 100000;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temp_list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</w:t>
      </w:r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-1);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-2);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struct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pair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long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first;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long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second;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Queue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pair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queue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queue.push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{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INF });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!=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().first;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flow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queue.getTop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().second;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queue.takeTop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next = 0; next &lt;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adj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 next++)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.at(next) == -1 &amp;&amp;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).at(next))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temp_</w:t>
      </w:r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.set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next,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).at(next) &lt; flow)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).at(next);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flow;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(next ==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queue.push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{ next,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"Graph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parent(</w:t>
      </w:r>
      <w:proofErr w:type="spellStart"/>
      <w:proofErr w:type="gramEnd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(), 0);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- 1,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parent)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invalid_argument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"No path S-&gt;T"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bfs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- 1,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adj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, parent))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cur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(cur != 0)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parent.at(cur);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).set(cur,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).at(cur) -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cur).set(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M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.at(cur).at(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+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cur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max_flow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rPr>
          <w:sz w:val="18"/>
          <w:szCs w:val="18"/>
          <w:lang w:val="en-US"/>
        </w:rPr>
      </w:pPr>
      <w:proofErr w:type="spellStart"/>
      <w:r w:rsidRPr="00CE6C03">
        <w:rPr>
          <w:sz w:val="18"/>
          <w:szCs w:val="18"/>
          <w:lang w:val="en-US"/>
        </w:rPr>
        <w:t>List.h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#pragma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once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stdexcept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&lt;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iostream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namespace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gramEnd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next, 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: next(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-&gt;data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-&gt;data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next;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pointer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pointer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pointer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pointer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head, *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pointer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||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"Invalid argument"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spellStart"/>
      <w:proofErr w:type="gramEnd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value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size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--)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value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List(</w:t>
      </w:r>
      <w:proofErr w:type="spellStart"/>
      <w:proofErr w:type="gramEnd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.head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List()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(tail);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(head);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(n--))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ls2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(n--))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list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list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insert(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get_pointer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newElem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at(</w:t>
      </w:r>
      <w:proofErr w:type="spellStart"/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get_pointer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remove(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get_pointer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remove(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&amp;&amp;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!=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(!temp)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"Invalid argument"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contains(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==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length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length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length;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print()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&lt;&lt;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clear()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index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index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==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symb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break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index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index;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set(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get_pointer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compare(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!=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!=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.at(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eastAsia="en-US"/>
        </w:rPr>
        <w:t>return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eastAsia="en-US"/>
        </w:rPr>
        <w:t>false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contains(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char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().compare(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reset()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reverse()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temp1 = head, * temp2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value;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for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/ 2;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value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temp1-&gt;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temp1-&gt;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temp2-&gt;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temp2-&gt;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value);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temp1 = temp1-&gt;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temp2 = temp2-&gt;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int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get_price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vertex1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vertex2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first_vertex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vertex1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&amp;&amp;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scnd_vertex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vertex2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().price;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temp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temp</w:t>
      </w:r>
      <w:proofErr w:type="spellEnd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get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};</w:t>
      </w:r>
    </w:p>
    <w:p w:rsidR="00CE6C03" w:rsidRPr="00CE6C03" w:rsidRDefault="00CE6C03" w:rsidP="00CE6C03">
      <w:pPr>
        <w:rPr>
          <w:sz w:val="18"/>
          <w:szCs w:val="18"/>
          <w:lang w:val="en-US"/>
        </w:rPr>
      </w:pPr>
    </w:p>
    <w:p w:rsidR="00CE6C03" w:rsidRPr="00CE6C03" w:rsidRDefault="00CE6C03" w:rsidP="00CE6C03">
      <w:pPr>
        <w:rPr>
          <w:b/>
          <w:lang w:val="en-US"/>
        </w:rPr>
      </w:pPr>
      <w:proofErr w:type="spellStart"/>
      <w:r w:rsidRPr="00CE6C03">
        <w:rPr>
          <w:b/>
          <w:lang w:val="en-US"/>
        </w:rPr>
        <w:t>Matrix.h</w:t>
      </w:r>
      <w:proofErr w:type="spell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#pragma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once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lastRenderedPageBreak/>
        <w:t>#include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  <w:proofErr w:type="spellStart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List.h</w:t>
      </w:r>
      <w:proofErr w:type="spellEnd"/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8000"/>
          <w:sz w:val="18"/>
          <w:szCs w:val="18"/>
          <w:lang w:val="en-US" w:eastAsia="en-US"/>
        </w:rPr>
        <w:t>//List&lt;List&lt;T&gt;&gt;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template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proofErr w:type="gramEnd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private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&gt; data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next, 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-&gt;data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: next(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),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this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-&gt;data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data;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next;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next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prev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temp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head, *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node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||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"Invalid argument"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- 1)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0)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public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Matrix(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: head(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), tail(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Matrix(</w:t>
      </w:r>
      <w:proofErr w:type="spellStart"/>
      <w:proofErr w:type="gramEnd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const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.head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~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Matrix()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set(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get_node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(tail);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(head);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.head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size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(size--))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Matrix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&amp;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temp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.tail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n = </w:t>
      </w:r>
      <w:proofErr w:type="spellStart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scnd_list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.get_size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((temp) &amp;&amp; (n--))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insert(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get_node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push_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* newel =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new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(newel);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newel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(newel);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list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 !=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 = </w:t>
      </w:r>
      <w:proofErr w:type="spell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nullptr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"The list is empty"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remove(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&amp;&amp;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!=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data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(!temp)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throw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out_of_range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A31515"/>
          <w:sz w:val="18"/>
          <w:szCs w:val="18"/>
          <w:lang w:val="en-US" w:eastAsia="en-US"/>
        </w:rPr>
        <w:t>"Invalid argument"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List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&lt;</w:t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T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&gt;&amp; 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at(</w:t>
      </w:r>
      <w:proofErr w:type="spellStart"/>
      <w:proofErr w:type="gramEnd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get_node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remove(</w:t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get_node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r w:rsidRPr="00CE6C03">
        <w:rPr>
          <w:rFonts w:ascii="Consolas" w:hAnsi="Consolas" w:cs="Consolas"/>
          <w:color w:val="808080"/>
          <w:sz w:val="18"/>
          <w:szCs w:val="18"/>
          <w:lang w:val="en-US" w:eastAsia="en-US"/>
        </w:rPr>
        <w:t>index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front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 == tail)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pop_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back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get_prev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temp;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</w:t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size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proofErr w:type="gramStart"/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size_t</w:t>
      </w:r>
      <w:proofErr w:type="spellEnd"/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length = 0;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length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++;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length;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print()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2B91AF"/>
          <w:sz w:val="18"/>
          <w:szCs w:val="18"/>
          <w:lang w:val="en-US" w:eastAsia="en-US"/>
        </w:rPr>
        <w:t>Node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* temp =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(temp)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get_data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().print();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temp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temp-&gt;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cout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8080"/>
          <w:sz w:val="18"/>
          <w:szCs w:val="18"/>
          <w:lang w:val="en-US" w:eastAsia="en-US"/>
        </w:rPr>
        <w:t>&lt;&lt;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std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endl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void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clear()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while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tail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head-&gt;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get_next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delete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head;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head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tail;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bool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isEmpty</w:t>
      </w:r>
      <w:proofErr w:type="spell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if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(!head)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true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else</w:t>
      </w:r>
      <w:proofErr w:type="gramEnd"/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gramStart"/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return</w:t>
      </w:r>
      <w:proofErr w:type="gramEnd"/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CE6C03">
        <w:rPr>
          <w:rFonts w:ascii="Consolas" w:hAnsi="Consolas" w:cs="Consolas"/>
          <w:color w:val="0000FF"/>
          <w:sz w:val="18"/>
          <w:szCs w:val="18"/>
          <w:lang w:val="en-US" w:eastAsia="en-US"/>
        </w:rPr>
        <w:t>false</w:t>
      </w: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}</w:t>
      </w:r>
    </w:p>
    <w:p w:rsidR="00CE6C03" w:rsidRPr="00CE6C03" w:rsidRDefault="00CE6C03" w:rsidP="00CE6C03">
      <w:pPr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};</w:t>
      </w:r>
    </w:p>
    <w:p w:rsidR="00CE6C03" w:rsidRPr="00CE6C03" w:rsidRDefault="00CE6C03" w:rsidP="00CE6C03">
      <w:pPr>
        <w:rPr>
          <w:rFonts w:ascii="Consolas" w:hAnsi="Consolas" w:cs="Consolas"/>
          <w:color w:val="000000"/>
          <w:sz w:val="18"/>
          <w:szCs w:val="18"/>
          <w:lang w:eastAsia="en-US"/>
        </w:rPr>
      </w:pPr>
    </w:p>
    <w:p w:rsidR="00CE6C03" w:rsidRPr="00CE6C03" w:rsidRDefault="00CE6C03" w:rsidP="00CE6C03">
      <w:pPr>
        <w:rPr>
          <w:b/>
          <w:lang w:val="en-US"/>
        </w:rPr>
      </w:pPr>
      <w:r w:rsidRPr="00CE6C03">
        <w:rPr>
          <w:b/>
          <w:lang w:val="en-US"/>
        </w:rPr>
        <w:t>Input.txt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 O 3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S P 3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O Q 3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O P 2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P R 2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 R 4</w:t>
      </w:r>
    </w:p>
    <w:p w:rsidR="00CE6C03" w:rsidRPr="00CE6C03" w:rsidRDefault="00CE6C03" w:rsidP="00CE6C03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val="en-US" w:eastAsia="en-US"/>
        </w:rPr>
        <w:t>Q T 2</w:t>
      </w:r>
    </w:p>
    <w:p w:rsidR="00CE6C03" w:rsidRPr="00CE6C03" w:rsidRDefault="00CE6C03" w:rsidP="00CE6C03">
      <w:pPr>
        <w:rPr>
          <w:sz w:val="18"/>
          <w:szCs w:val="18"/>
          <w:lang w:val="en-US"/>
        </w:rPr>
      </w:pPr>
      <w:r w:rsidRPr="00CE6C03">
        <w:rPr>
          <w:rFonts w:ascii="Consolas" w:hAnsi="Consolas" w:cs="Consolas"/>
          <w:color w:val="000000"/>
          <w:sz w:val="18"/>
          <w:szCs w:val="18"/>
          <w:lang w:eastAsia="en-US"/>
        </w:rPr>
        <w:t>R T 3</w:t>
      </w:r>
    </w:p>
    <w:sectPr w:rsidR="00CE6C03" w:rsidRPr="00CE6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4703"/>
    <w:multiLevelType w:val="multilevel"/>
    <w:tmpl w:val="EE503B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D23A1"/>
    <w:multiLevelType w:val="multilevel"/>
    <w:tmpl w:val="48AC577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0CEF5052"/>
    <w:multiLevelType w:val="multilevel"/>
    <w:tmpl w:val="8446C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6A7F56"/>
    <w:multiLevelType w:val="multilevel"/>
    <w:tmpl w:val="BF407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7B37"/>
    <w:multiLevelType w:val="multilevel"/>
    <w:tmpl w:val="71DEB5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C15536"/>
    <w:multiLevelType w:val="hybridMultilevel"/>
    <w:tmpl w:val="5CF6B4C4"/>
    <w:lvl w:ilvl="0" w:tplc="648E11C2">
      <w:start w:val="5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2249"/>
    <w:multiLevelType w:val="multilevel"/>
    <w:tmpl w:val="20D86B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1F3763" w:themeColor="accent1" w:themeShade="7F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1F3763" w:themeColor="accent1" w:themeShade="7F"/>
        <w:sz w:val="24"/>
      </w:rPr>
    </w:lvl>
  </w:abstractNum>
  <w:abstractNum w:abstractNumId="7" w15:restartNumberingAfterBreak="0">
    <w:nsid w:val="22B35E33"/>
    <w:multiLevelType w:val="multilevel"/>
    <w:tmpl w:val="44DAD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4D65017"/>
    <w:multiLevelType w:val="hybridMultilevel"/>
    <w:tmpl w:val="E5B4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058FA"/>
    <w:multiLevelType w:val="multilevel"/>
    <w:tmpl w:val="67FC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B16FA8"/>
    <w:multiLevelType w:val="hybridMultilevel"/>
    <w:tmpl w:val="9B1A9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A13506"/>
    <w:multiLevelType w:val="multilevel"/>
    <w:tmpl w:val="B97A2226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2" w15:restartNumberingAfterBreak="0">
    <w:nsid w:val="5782603F"/>
    <w:multiLevelType w:val="hybridMultilevel"/>
    <w:tmpl w:val="FC6C6B36"/>
    <w:lvl w:ilvl="0" w:tplc="450642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58161430"/>
    <w:multiLevelType w:val="multilevel"/>
    <w:tmpl w:val="227C33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C74107A"/>
    <w:multiLevelType w:val="multilevel"/>
    <w:tmpl w:val="93C8ED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506761A"/>
    <w:multiLevelType w:val="multilevel"/>
    <w:tmpl w:val="436279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0"/>
  </w:num>
  <w:num w:numId="5">
    <w:abstractNumId w:val="6"/>
  </w:num>
  <w:num w:numId="6">
    <w:abstractNumId w:val="1"/>
  </w:num>
  <w:num w:numId="7">
    <w:abstractNumId w:val="15"/>
  </w:num>
  <w:num w:numId="8">
    <w:abstractNumId w:val="4"/>
  </w:num>
  <w:num w:numId="9">
    <w:abstractNumId w:val="0"/>
  </w:num>
  <w:num w:numId="10">
    <w:abstractNumId w:val="14"/>
  </w:num>
  <w:num w:numId="11">
    <w:abstractNumId w:val="5"/>
  </w:num>
  <w:num w:numId="12">
    <w:abstractNumId w:val="11"/>
  </w:num>
  <w:num w:numId="13">
    <w:abstractNumId w:val="12"/>
  </w:num>
  <w:num w:numId="14">
    <w:abstractNumId w:val="2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DA"/>
    <w:rsid w:val="00045BDC"/>
    <w:rsid w:val="00077F0F"/>
    <w:rsid w:val="00166ABB"/>
    <w:rsid w:val="002E6979"/>
    <w:rsid w:val="0032078E"/>
    <w:rsid w:val="003D76CE"/>
    <w:rsid w:val="00455E04"/>
    <w:rsid w:val="004F066A"/>
    <w:rsid w:val="00580704"/>
    <w:rsid w:val="005F3C34"/>
    <w:rsid w:val="00663C69"/>
    <w:rsid w:val="006B5A07"/>
    <w:rsid w:val="00895661"/>
    <w:rsid w:val="008F433F"/>
    <w:rsid w:val="0090140C"/>
    <w:rsid w:val="009E1B3D"/>
    <w:rsid w:val="00A923EA"/>
    <w:rsid w:val="00BC5F48"/>
    <w:rsid w:val="00BE4FA8"/>
    <w:rsid w:val="00C07220"/>
    <w:rsid w:val="00C6018F"/>
    <w:rsid w:val="00CE6C03"/>
    <w:rsid w:val="00D55F50"/>
    <w:rsid w:val="00E114DA"/>
    <w:rsid w:val="00F367C3"/>
    <w:rsid w:val="00FB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A9EB1"/>
  <w15:chartTrackingRefBased/>
  <w15:docId w15:val="{1E2118E5-8522-42D7-AB91-6851D0DD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к 1"/>
    <w:qFormat/>
    <w:rsid w:val="008F433F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1ур."/>
    <w:basedOn w:val="a"/>
    <w:next w:val="a"/>
    <w:link w:val="10"/>
    <w:autoRedefine/>
    <w:uiPriority w:val="9"/>
    <w:qFormat/>
    <w:rsid w:val="0090140C"/>
    <w:pPr>
      <w:keepNext/>
      <w:keepLines/>
      <w:numPr>
        <w:numId w:val="1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0140C"/>
    <w:pPr>
      <w:keepNext/>
      <w:keepLines/>
      <w:numPr>
        <w:ilvl w:val="1"/>
        <w:numId w:val="15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140C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0140C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140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140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140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140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140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F433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F433F"/>
    <w:rPr>
      <w:rFonts w:ascii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F433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66ABB"/>
    <w:pPr>
      <w:ind w:left="720"/>
      <w:contextualSpacing/>
    </w:pPr>
  </w:style>
  <w:style w:type="table" w:styleId="a5">
    <w:name w:val="Table Grid"/>
    <w:basedOn w:val="a1"/>
    <w:uiPriority w:val="39"/>
    <w:rsid w:val="0016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ур. Знак"/>
    <w:basedOn w:val="a0"/>
    <w:link w:val="1"/>
    <w:uiPriority w:val="9"/>
    <w:rsid w:val="003D76C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40C"/>
    <w:rPr>
      <w:rFonts w:ascii="Times New Roman" w:eastAsiaTheme="majorEastAsia" w:hAnsi="Times New Roman" w:cstheme="majorBidi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923E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923E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923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923E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923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923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6">
    <w:name w:val="Hyperlink"/>
    <w:basedOn w:val="a0"/>
    <w:uiPriority w:val="99"/>
    <w:unhideWhenUsed/>
    <w:rsid w:val="00CE6C03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CE6C03"/>
    <w:rPr>
      <w:color w:val="808080"/>
    </w:rPr>
  </w:style>
  <w:style w:type="paragraph" w:styleId="a8">
    <w:name w:val="Normal (Web)"/>
    <w:basedOn w:val="a"/>
    <w:uiPriority w:val="99"/>
    <w:semiHidden/>
    <w:unhideWhenUsed/>
    <w:rsid w:val="00CE6C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117\Documents\&#1053;&#1072;&#1089;&#1090;&#1088;&#1072;&#1080;&#1074;&#1072;&#1077;&#1084;&#1099;&#1077;%20&#1096;&#1072;&#1073;&#1083;&#1086;&#1085;&#1099;%20Office\&#1055;&#1088;&#1086;&#1075;&#1088;&#1072;&#1084;&#1084;&#1080;&#1088;&#1086;&#1074;&#1072;&#1085;&#1080;&#1077;%20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E6AE-069C-487F-BEDD-6FE1268B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Программирование Отчет.dotx</Template>
  <TotalTime>34</TotalTime>
  <Pages>19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Kasatkin</dc:creator>
  <cp:keywords>Прога;Программирование;Отчет</cp:keywords>
  <dc:description/>
  <cp:lastModifiedBy>Andrey Kasatkin</cp:lastModifiedBy>
  <cp:revision>2</cp:revision>
  <cp:lastPrinted>2022-06-02T16:58:00Z</cp:lastPrinted>
  <dcterms:created xsi:type="dcterms:W3CDTF">2022-06-02T16:24:00Z</dcterms:created>
  <dcterms:modified xsi:type="dcterms:W3CDTF">2022-06-02T16:58:00Z</dcterms:modified>
</cp:coreProperties>
</file>